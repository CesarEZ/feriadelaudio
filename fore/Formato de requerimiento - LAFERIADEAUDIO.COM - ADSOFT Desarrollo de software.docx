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132251" w:rsidTr="000F46E6">
        <w:trPr>
          <w:trHeight w:val="4032"/>
        </w:trPr>
        <w:tc>
          <w:tcPr>
            <w:tcW w:w="3600" w:type="dxa"/>
            <w:vAlign w:val="bottom"/>
          </w:tcPr>
          <w:p w:rsidR="000629D5" w:rsidRPr="00132251" w:rsidRDefault="000629D5" w:rsidP="001B2ABD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132251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1905000" cy="1905000"/>
                      <wp:effectExtent l="19050" t="19050" r="38100" b="38100"/>
                      <wp:docPr id="2" name="Elipse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905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2D9DAD" id="Elipse 2" o:spid="_x0000_s1026" alt="Título: Foto de rostro de hombre profesional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Pr="00132251" w:rsidRDefault="000629D5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Merge w:val="restart"/>
            <w:vAlign w:val="center"/>
          </w:tcPr>
          <w:p w:rsidR="00132251" w:rsidRPr="00132251" w:rsidRDefault="00132251" w:rsidP="00132251">
            <w:pPr>
              <w:pStyle w:val="Direccin"/>
              <w:rPr>
                <w:rFonts w:ascii="Arial" w:hAnsi="Arial" w:cs="Arial"/>
                <w:b/>
                <w:sz w:val="24"/>
                <w:szCs w:val="24"/>
                <w:lang w:bidi="es-ES"/>
              </w:rPr>
            </w:pPr>
            <w:r w:rsidRPr="00132251">
              <w:rPr>
                <w:rFonts w:ascii="Arial" w:hAnsi="Arial" w:cs="Arial"/>
                <w:b/>
                <w:sz w:val="24"/>
                <w:szCs w:val="24"/>
                <w:lang w:bidi="es-ES"/>
              </w:rPr>
              <w:t xml:space="preserve">NOMBRE: Página web de anuncios </w:t>
            </w:r>
          </w:p>
          <w:p w:rsidR="000629D5" w:rsidRDefault="00132251" w:rsidP="00132251">
            <w:pPr>
              <w:pStyle w:val="Direccin"/>
              <w:rPr>
                <w:rFonts w:ascii="Arial" w:hAnsi="Arial" w:cs="Arial"/>
                <w:b/>
                <w:sz w:val="24"/>
                <w:szCs w:val="24"/>
                <w:lang w:bidi="es-ES"/>
              </w:rPr>
            </w:pPr>
            <w:r w:rsidRPr="00132251">
              <w:rPr>
                <w:rFonts w:ascii="Arial" w:hAnsi="Arial" w:cs="Arial"/>
                <w:b/>
                <w:sz w:val="24"/>
                <w:szCs w:val="24"/>
                <w:lang w:bidi="es-ES"/>
              </w:rPr>
              <w:t>CONCEPTO: Integrar plugin a diseño</w:t>
            </w:r>
          </w:p>
          <w:p w:rsidR="00C12C0E" w:rsidRPr="00C12C0E" w:rsidRDefault="00C12C0E" w:rsidP="00C12C0E">
            <w:pPr>
              <w:pStyle w:val="Direccin"/>
              <w:spacing w:after="0"/>
              <w:rPr>
                <w:rFonts w:ascii="Arial" w:hAnsi="Arial" w:cs="Arial"/>
                <w:b/>
                <w:sz w:val="24"/>
                <w:szCs w:val="24"/>
                <w:lang w:bidi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bidi="es-ES"/>
              </w:rPr>
              <w:t>DOMINIO:</w:t>
            </w:r>
            <w:r w:rsidRPr="00C12C0E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bidi="es-ES"/>
              </w:rPr>
              <w:t xml:space="preserve"> </w:t>
            </w:r>
            <w:r w:rsidRPr="00C12C0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LAFERIADEAUDIO.COM</w:t>
            </w:r>
            <w:r>
              <w:br/>
            </w:r>
            <w:r>
              <w:br/>
            </w:r>
            <w:r w:rsidRPr="00C12C0E">
              <w:rPr>
                <w:rFonts w:ascii="Arial" w:hAnsi="Arial" w:cs="Arial"/>
              </w:rPr>
              <w:t xml:space="preserve">Es un página de anuncios muy convencional enfocada en venta de equipos usados y servicios para la industria del audio en Latinoamérica, se debe escoger país al ingresar </w:t>
            </w:r>
            <w:r w:rsidRPr="00C12C0E">
              <w:rPr>
                <w:rFonts w:ascii="Arial" w:hAnsi="Arial" w:cs="Arial"/>
              </w:rPr>
              <w:br/>
            </w:r>
            <w:r w:rsidRPr="00C12C0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 xml:space="preserve">El vendedor de un equipo o un prestador de un servicio ingresa, crea una cuenta y se le permite realizar una publicación que hace parte de una categoría y tener unos tags específicos, puede subir fotos y videos del artículo que vende y poner sus datos de contacto. </w:t>
            </w:r>
            <w:r w:rsidRPr="00C12C0E">
              <w:rPr>
                <w:rFonts w:ascii="Arial" w:hAnsi="Arial" w:cs="Arial"/>
              </w:rPr>
              <w:br/>
            </w:r>
          </w:p>
          <w:p w:rsid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El administrador de la página es quien aprueba que los anuncios queden publicados, y al hacerlo se genera un link único que se envía al correo del vendedor invitándolo a compartir el link en sus redes sociales. Una vez aprobada la publicación no se puede editar, solo eliminar y deberá enviar una nueva solicitud de anuncio</w:t>
            </w:r>
            <w:r w:rsidRPr="00C12C0E">
              <w:rPr>
                <w:rFonts w:ascii="Arial" w:hAnsi="Arial" w:cs="Arial"/>
              </w:rPr>
              <w:br/>
            </w:r>
          </w:p>
          <w:p w:rsid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La publicación será activa por 30 días, y se enviará un link al vendedor para recordarle si desea renovarla o si ya la vendió.</w:t>
            </w:r>
            <w:r w:rsidRPr="00C12C0E">
              <w:rPr>
                <w:rFonts w:ascii="Arial" w:hAnsi="Arial" w:cs="Arial"/>
              </w:rPr>
              <w:br/>
            </w:r>
          </w:p>
          <w:p w:rsid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Al ingresar a la página de anuncios se podrá ingresar en el buscador, buscar por categoría, filtros etc... de los anuncios publicados</w:t>
            </w:r>
            <w:r w:rsidRPr="00C12C0E">
              <w:rPr>
                <w:rFonts w:ascii="Arial" w:hAnsi="Arial" w:cs="Arial"/>
              </w:rPr>
              <w:br/>
            </w:r>
          </w:p>
          <w:p w:rsid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La idea es que exista una relación entre las categorías e ítems de las publicaciones de equipos usados y cuando el cliente ingrese le salgan sugerencias y comparativos con otros equipos similares</w:t>
            </w:r>
            <w:r w:rsidRPr="00C12C0E">
              <w:rPr>
                <w:rFonts w:ascii="Arial" w:hAnsi="Arial" w:cs="Arial"/>
              </w:rPr>
              <w:br/>
            </w:r>
          </w:p>
          <w:p w:rsid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La página no interviene de ninguna manera en la transacción, el vendedor y cliente entran en contacto directamente</w:t>
            </w:r>
            <w:r w:rsidRPr="00C12C0E">
              <w:rPr>
                <w:rFonts w:ascii="Arial" w:hAnsi="Arial" w:cs="Arial"/>
              </w:rPr>
              <w:br/>
            </w:r>
          </w:p>
          <w:p w:rsid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 xml:space="preserve">Para el lanzamiento todos los anuncios serán de manera gratuita, pero debe quedar integrado el sistema de pagos por tipos de publicaciones para cuando lo queramos habilitar </w:t>
            </w:r>
            <w:r w:rsidRPr="00C12C0E">
              <w:rPr>
                <w:rFonts w:ascii="Arial" w:hAnsi="Arial" w:cs="Arial"/>
              </w:rPr>
              <w:br/>
            </w:r>
            <w:r w:rsidRPr="00C12C0E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Debe existir la opción de reputación donde las personas puedan calificarse entre ellas y dejar comentarios</w:t>
            </w:r>
            <w:r>
              <w:rPr>
                <w:rFonts w:ascii="Arial" w:hAnsi="Arial" w:cs="Arial"/>
              </w:rPr>
              <w:t>.</w:t>
            </w:r>
            <w:r w:rsidRPr="00C12C0E">
              <w:rPr>
                <w:rFonts w:ascii="Arial" w:hAnsi="Arial" w:cs="Arial"/>
              </w:rPr>
              <w:br/>
            </w:r>
          </w:p>
          <w:p w:rsidR="00132251" w:rsidRPr="00C12C0E" w:rsidRDefault="00C12C0E" w:rsidP="00C12C0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C12C0E">
              <w:rPr>
                <w:rFonts w:ascii="Arial" w:hAnsi="Arial" w:cs="Arial"/>
              </w:rPr>
              <w:t>Se debe entregar un panel de administración fácil para administrar y mantener la página actualizada y realizar una capacitación al respecto</w:t>
            </w:r>
            <w:r w:rsidRPr="00C12C0E">
              <w:rPr>
                <w:rFonts w:ascii="Arial" w:hAnsi="Arial" w:cs="Arial"/>
              </w:rPr>
              <w:br/>
            </w:r>
            <w:r w:rsidRPr="00C12C0E">
              <w:rPr>
                <w:rFonts w:ascii="Arial" w:hAnsi="Arial" w:cs="Arial"/>
              </w:rPr>
              <w:t xml:space="preserve"> </w:t>
            </w:r>
            <w:r w:rsidRPr="00C12C0E">
              <w:rPr>
                <w:rFonts w:ascii="Arial" w:hAnsi="Arial" w:cs="Arial"/>
              </w:rPr>
              <w:br/>
            </w:r>
            <w:r w:rsidRPr="00C12C0E">
              <w:rPr>
                <w:rFonts w:ascii="Arial" w:hAnsi="Arial" w:cs="Arial"/>
              </w:rPr>
              <w:br/>
              <w:t xml:space="preserve">Más adelante la idea es poder relacionar las búsquedas que se realicen en esta página para que dentro de las opciones sugeridas muestre equipos de nuestro e-commerce </w:t>
            </w:r>
            <w:hyperlink r:id="rId12" w:tgtFrame="_blank" w:history="1">
              <w:r w:rsidRPr="00C12C0E">
                <w:rPr>
                  <w:rStyle w:val="Hipervnculo"/>
                  <w:rFonts w:ascii="Arial" w:hAnsi="Arial" w:cs="Arial"/>
                </w:rPr>
                <w:t>latiendadeaudio.com</w:t>
              </w:r>
            </w:hyperlink>
          </w:p>
          <w:p w:rsidR="00C12C0E" w:rsidRPr="00C12C0E" w:rsidRDefault="00C12C0E" w:rsidP="00132251"/>
          <w:p w:rsidR="00132251" w:rsidRPr="00132251" w:rsidRDefault="00132251" w:rsidP="001322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833120</wp:posOffset>
                      </wp:positionV>
                      <wp:extent cx="3905250" cy="0"/>
                      <wp:effectExtent l="0" t="0" r="1905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07801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65.6pt" to="308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" strokecolor="#94b6d2 [3204]" strokeweight=".5pt">
                      <v:stroke joinstyle="miter"/>
                    </v:line>
                  </w:pict>
                </mc:Fallback>
              </mc:AlternateContent>
            </w:r>
            <w:r w:rsidRPr="00132251">
              <w:rPr>
                <w:rFonts w:ascii="Arial" w:hAnsi="Arial" w:cs="Arial"/>
                <w:b/>
                <w:sz w:val="24"/>
                <w:szCs w:val="24"/>
              </w:rPr>
              <w:t>Precio total</w:t>
            </w:r>
            <w:r w:rsidRPr="00132251">
              <w:rPr>
                <w:rFonts w:ascii="Arial" w:hAnsi="Arial" w:cs="Arial"/>
                <w:sz w:val="24"/>
                <w:szCs w:val="24"/>
              </w:rPr>
              <w:t>: 200 USD</w:t>
            </w:r>
          </w:p>
          <w:p w:rsidR="00132251" w:rsidRPr="00132251" w:rsidRDefault="00132251" w:rsidP="00846D4F">
            <w:pPr>
              <w:rPr>
                <w:rFonts w:ascii="Arial" w:hAnsi="Arial" w:cs="Arial"/>
                <w:sz w:val="24"/>
                <w:szCs w:val="24"/>
              </w:rPr>
            </w:pPr>
            <w:r w:rsidRPr="00132251">
              <w:rPr>
                <w:rFonts w:ascii="Arial" w:hAnsi="Arial" w:cs="Arial"/>
                <w:b/>
                <w:sz w:val="24"/>
                <w:szCs w:val="24"/>
              </w:rPr>
              <w:t>Tiempo estimado:</w:t>
            </w:r>
            <w:r w:rsidRPr="00132251">
              <w:rPr>
                <w:rFonts w:ascii="Arial" w:hAnsi="Arial" w:cs="Arial"/>
                <w:sz w:val="24"/>
                <w:szCs w:val="24"/>
              </w:rPr>
              <w:t xml:space="preserve"> 15 días</w:t>
            </w:r>
          </w:p>
        </w:tc>
      </w:tr>
      <w:tr w:rsidR="000629D5" w:rsidRPr="00132251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132251" w:rsidRDefault="004B7073" w:rsidP="00846D4F">
            <w:pPr>
              <w:pStyle w:val="Puesto"/>
              <w:rPr>
                <w:rFonts w:ascii="Arial" w:hAnsi="Arial" w:cs="Arial"/>
              </w:rPr>
            </w:pPr>
            <w:r w:rsidRPr="00132251">
              <w:rPr>
                <w:rFonts w:ascii="Arial" w:hAnsi="Arial" w:cs="Arial"/>
                <w:b/>
                <w:color w:val="003399"/>
              </w:rPr>
              <w:t>ADSOFT</w:t>
            </w:r>
            <w:r w:rsidRPr="00132251">
              <w:rPr>
                <w:rFonts w:ascii="Arial" w:hAnsi="Arial" w:cs="Arial"/>
                <w:color w:val="002060"/>
              </w:rPr>
              <w:t xml:space="preserve"> </w:t>
            </w:r>
            <w:r w:rsidRPr="00132251">
              <w:rPr>
                <w:rFonts w:ascii="Arial" w:hAnsi="Arial" w:cs="Arial"/>
                <w:color w:val="808080" w:themeColor="background1" w:themeShade="80"/>
                <w:sz w:val="32"/>
                <w:szCs w:val="32"/>
              </w:rPr>
              <w:t>DESARROLLO WEB</w:t>
            </w:r>
          </w:p>
          <w:p w:rsidR="000629D5" w:rsidRPr="00132251" w:rsidRDefault="00D57A61" w:rsidP="000629D5">
            <w:pPr>
              <w:pStyle w:val="Subttulo"/>
              <w:rPr>
                <w:rFonts w:ascii="Arial" w:hAnsi="Arial" w:cs="Arial"/>
                <w:color w:val="0070C0"/>
                <w:spacing w:val="1"/>
                <w:w w:val="97"/>
                <w:sz w:val="20"/>
                <w:szCs w:val="20"/>
              </w:rPr>
            </w:pPr>
            <w:r w:rsidRPr="00000761">
              <w:rPr>
                <w:rFonts w:ascii="Arial" w:hAnsi="Arial" w:cs="Arial"/>
                <w:spacing w:val="15"/>
                <w:w w:val="70"/>
                <w:sz w:val="20"/>
                <w:szCs w:val="20"/>
              </w:rPr>
              <w:t>FORMATO DE</w:t>
            </w:r>
            <w:r w:rsidRPr="00000761">
              <w:rPr>
                <w:rFonts w:ascii="Arial" w:hAnsi="Arial" w:cs="Arial"/>
                <w:color w:val="002060"/>
                <w:spacing w:val="15"/>
                <w:w w:val="70"/>
                <w:sz w:val="20"/>
                <w:szCs w:val="20"/>
              </w:rPr>
              <w:t xml:space="preserve"> </w:t>
            </w:r>
            <w:r w:rsidRPr="00000761">
              <w:rPr>
                <w:rFonts w:ascii="Arial" w:hAnsi="Arial" w:cs="Arial"/>
                <w:b/>
                <w:color w:val="002060"/>
                <w:spacing w:val="15"/>
                <w:w w:val="70"/>
                <w:sz w:val="20"/>
                <w:szCs w:val="20"/>
              </w:rPr>
              <w:t>REQUERIMIENT</w:t>
            </w:r>
            <w:r w:rsidRPr="00000761">
              <w:rPr>
                <w:rFonts w:ascii="Arial" w:hAnsi="Arial" w:cs="Arial"/>
                <w:b/>
                <w:color w:val="002060"/>
                <w:spacing w:val="105"/>
                <w:w w:val="70"/>
                <w:sz w:val="20"/>
                <w:szCs w:val="20"/>
              </w:rPr>
              <w:t>O</w:t>
            </w:r>
            <w:r w:rsidR="00C12C0E">
              <w:rPr>
                <w:rFonts w:ascii="Arial" w:hAnsi="Arial" w:cs="Arial"/>
                <w:b/>
                <w:color w:val="002060"/>
                <w:spacing w:val="0"/>
                <w:w w:val="100"/>
                <w:sz w:val="20"/>
                <w:szCs w:val="20"/>
              </w:rPr>
              <w:t xml:space="preserve"> LAFERIADELAUTO.COM</w:t>
            </w:r>
            <w:bookmarkStart w:id="0" w:name="_GoBack"/>
            <w:bookmarkEnd w:id="0"/>
          </w:p>
          <w:p w:rsidR="000629D5" w:rsidRPr="00132251" w:rsidRDefault="000629D5" w:rsidP="000629D5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FE95C0C704D14DF682A67B64007A9517"/>
              </w:placeholder>
              <w:temporary/>
              <w:showingPlcHdr/>
              <w15:appearance w15:val="hidden"/>
            </w:sdtPr>
            <w:sdtEndPr/>
            <w:sdtContent>
              <w:p w:rsidR="000629D5" w:rsidRPr="00132251" w:rsidRDefault="000629D5" w:rsidP="00846D4F">
                <w:pPr>
                  <w:pStyle w:val="Ttulo2"/>
                  <w:rPr>
                    <w:rFonts w:ascii="Arial" w:hAnsi="Arial" w:cs="Arial"/>
                  </w:rPr>
                </w:pPr>
                <w:r w:rsidRPr="00132251">
                  <w:rPr>
                    <w:rStyle w:val="Ttulo2Car"/>
                    <w:rFonts w:ascii="Arial" w:hAnsi="Arial" w:cs="Arial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11563247"/>
              <w:placeholder>
                <w:docPart w:val="2B830EA8218E4EEDB409085E46732937"/>
              </w:placeholder>
              <w:temporary/>
              <w:showingPlcHdr/>
              <w15:appearance w15:val="hidden"/>
            </w:sdtPr>
            <w:sdtEndPr/>
            <w:sdtContent>
              <w:p w:rsidR="000629D5" w:rsidRPr="00132251" w:rsidRDefault="000629D5" w:rsidP="000629D5">
                <w:pPr>
                  <w:pStyle w:val="Informacindecontacto"/>
                  <w:rPr>
                    <w:rFonts w:ascii="Arial" w:hAnsi="Arial" w:cs="Arial"/>
                  </w:rPr>
                </w:pPr>
                <w:r w:rsidRPr="00132251">
                  <w:rPr>
                    <w:rFonts w:ascii="Arial" w:hAnsi="Arial" w:cs="Arial"/>
                    <w:lang w:bidi="es-ES"/>
                  </w:rPr>
                  <w:t>TELÉFONO:</w:t>
                </w:r>
              </w:p>
            </w:sdtContent>
          </w:sdt>
          <w:p w:rsidR="000629D5" w:rsidRPr="00132251" w:rsidRDefault="004B7073" w:rsidP="000629D5">
            <w:pPr>
              <w:pStyle w:val="Informacindecontacto"/>
              <w:rPr>
                <w:rFonts w:ascii="Arial" w:hAnsi="Arial" w:cs="Arial"/>
              </w:rPr>
            </w:pPr>
            <w:r w:rsidRPr="00132251">
              <w:rPr>
                <w:rFonts w:ascii="Arial" w:hAnsi="Arial" w:cs="Arial"/>
              </w:rPr>
              <w:t>+54 314 764 49 34</w:t>
            </w:r>
          </w:p>
          <w:p w:rsidR="000629D5" w:rsidRPr="00132251" w:rsidRDefault="000629D5" w:rsidP="000629D5">
            <w:pPr>
              <w:pStyle w:val="Sinespaciado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67859272"/>
              <w:placeholder>
                <w:docPart w:val="490039AB5B2446FEA4A25F3E874A1A7E"/>
              </w:placeholder>
              <w:temporary/>
              <w:showingPlcHdr/>
              <w15:appearance w15:val="hidden"/>
            </w:sdtPr>
            <w:sdtEndPr/>
            <w:sdtContent>
              <w:p w:rsidR="000629D5" w:rsidRPr="00132251" w:rsidRDefault="000629D5" w:rsidP="000629D5">
                <w:pPr>
                  <w:pStyle w:val="Informacindecontacto"/>
                  <w:rPr>
                    <w:rFonts w:ascii="Arial" w:hAnsi="Arial" w:cs="Arial"/>
                  </w:rPr>
                </w:pPr>
                <w:r w:rsidRPr="00132251">
                  <w:rPr>
                    <w:rFonts w:ascii="Arial" w:hAnsi="Arial" w:cs="Arial"/>
                    <w:lang w:bidi="es-ES"/>
                  </w:rPr>
                  <w:t>SITIO WEB:</w:t>
                </w:r>
              </w:p>
            </w:sdtContent>
          </w:sdt>
          <w:p w:rsidR="000629D5" w:rsidRPr="00132251" w:rsidRDefault="004B7073" w:rsidP="000629D5">
            <w:pPr>
              <w:pStyle w:val="Informacindecontacto"/>
              <w:rPr>
                <w:rFonts w:ascii="Arial" w:hAnsi="Arial" w:cs="Arial"/>
              </w:rPr>
            </w:pPr>
            <w:r w:rsidRPr="00132251">
              <w:rPr>
                <w:rFonts w:ascii="Arial" w:hAnsi="Arial" w:cs="Arial"/>
              </w:rPr>
              <w:t>https://adsoft.com.co</w:t>
            </w:r>
          </w:p>
          <w:p w:rsidR="000629D5" w:rsidRPr="00132251" w:rsidRDefault="000629D5" w:rsidP="000629D5">
            <w:pPr>
              <w:pStyle w:val="Sinespaciado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6B976D8DDC2442FDBE1F329868679D0A"/>
              </w:placeholder>
              <w:temporary/>
              <w:showingPlcHdr/>
              <w15:appearance w15:val="hidden"/>
            </w:sdtPr>
            <w:sdtEndPr/>
            <w:sdtContent>
              <w:p w:rsidR="000629D5" w:rsidRPr="00132251" w:rsidRDefault="000629D5" w:rsidP="000629D5">
                <w:pPr>
                  <w:pStyle w:val="Informacindecontacto"/>
                  <w:rPr>
                    <w:rFonts w:ascii="Arial" w:hAnsi="Arial" w:cs="Arial"/>
                  </w:rPr>
                </w:pPr>
                <w:r w:rsidRPr="00132251">
                  <w:rPr>
                    <w:rFonts w:ascii="Arial" w:hAnsi="Arial" w:cs="Arial"/>
                    <w:lang w:bidi="es-ES"/>
                  </w:rPr>
                  <w:t>CORREO ELECTRÓNICO:</w:t>
                </w:r>
              </w:p>
            </w:sdtContent>
          </w:sdt>
          <w:p w:rsidR="000629D5" w:rsidRPr="00132251" w:rsidRDefault="004B7073" w:rsidP="004B7073">
            <w:pPr>
              <w:pStyle w:val="Informacindecontacto"/>
              <w:rPr>
                <w:rStyle w:val="Hipervnculo"/>
                <w:rFonts w:ascii="Arial" w:hAnsi="Arial" w:cs="Arial"/>
              </w:rPr>
            </w:pPr>
            <w:r w:rsidRPr="00132251">
              <w:rPr>
                <w:rStyle w:val="Hipervnculo"/>
                <w:rFonts w:ascii="Arial" w:hAnsi="Arial" w:cs="Arial"/>
              </w:rPr>
              <w:t>adsoft@adsoft.com.co</w:t>
            </w:r>
          </w:p>
        </w:tc>
        <w:tc>
          <w:tcPr>
            <w:tcW w:w="720" w:type="dxa"/>
          </w:tcPr>
          <w:p w:rsidR="000629D5" w:rsidRPr="00132251" w:rsidRDefault="000629D5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Merge/>
          </w:tcPr>
          <w:p w:rsidR="000629D5" w:rsidRPr="00132251" w:rsidRDefault="000629D5" w:rsidP="004D3011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3117B" w:rsidRPr="00132251" w:rsidRDefault="00000761" w:rsidP="00846D4F">
      <w:pPr>
        <w:tabs>
          <w:tab w:val="left" w:pos="990"/>
        </w:tabs>
        <w:spacing w:after="0"/>
        <w:rPr>
          <w:rFonts w:ascii="Arial" w:hAnsi="Arial" w:cs="Arial"/>
          <w:sz w:val="8"/>
        </w:rPr>
      </w:pPr>
    </w:p>
    <w:sectPr w:rsidR="0043117B" w:rsidRPr="00132251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61" w:rsidRDefault="00000761" w:rsidP="000C45FF">
      <w:r>
        <w:separator/>
      </w:r>
    </w:p>
  </w:endnote>
  <w:endnote w:type="continuationSeparator" w:id="0">
    <w:p w:rsidR="00000761" w:rsidRDefault="0000076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61" w:rsidRDefault="00000761" w:rsidP="000C45FF">
      <w:r>
        <w:separator/>
      </w:r>
    </w:p>
  </w:footnote>
  <w:footnote w:type="continuationSeparator" w:id="0">
    <w:p w:rsidR="00000761" w:rsidRDefault="0000076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73"/>
    <w:rsid w:val="00000761"/>
    <w:rsid w:val="00036450"/>
    <w:rsid w:val="00061C84"/>
    <w:rsid w:val="000629D5"/>
    <w:rsid w:val="00076632"/>
    <w:rsid w:val="000C45FF"/>
    <w:rsid w:val="000E3FD1"/>
    <w:rsid w:val="000E69A7"/>
    <w:rsid w:val="000F46E6"/>
    <w:rsid w:val="00132251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B7073"/>
    <w:rsid w:val="004C63E4"/>
    <w:rsid w:val="004D3011"/>
    <w:rsid w:val="005645EE"/>
    <w:rsid w:val="005A3633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B85998"/>
    <w:rsid w:val="00C066B6"/>
    <w:rsid w:val="00C12C0E"/>
    <w:rsid w:val="00C37BA1"/>
    <w:rsid w:val="00C4674C"/>
    <w:rsid w:val="00C506CF"/>
    <w:rsid w:val="00C72BED"/>
    <w:rsid w:val="00C9578B"/>
    <w:rsid w:val="00CA562E"/>
    <w:rsid w:val="00CB2D30"/>
    <w:rsid w:val="00D2522B"/>
    <w:rsid w:val="00D57A61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semiHidden/>
    <w:qFormat/>
    <w:rsid w:val="00C1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atiendadeaudio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k\AppData\Roaming\Microsoft\Plantilla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95C0C704D14DF682A67B64007A9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550AB-8180-4EEE-ABBE-1658531AC186}"/>
      </w:docPartPr>
      <w:docPartBody>
        <w:p w:rsidR="00C21EC4" w:rsidRDefault="007F0758">
          <w:pPr>
            <w:pStyle w:val="FE95C0C704D14DF682A67B64007A9517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2B830EA8218E4EEDB409085E46732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8E49-CE1B-423C-87B7-D749C6F4966E}"/>
      </w:docPartPr>
      <w:docPartBody>
        <w:p w:rsidR="00C21EC4" w:rsidRDefault="007F0758">
          <w:pPr>
            <w:pStyle w:val="2B830EA8218E4EEDB409085E46732937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490039AB5B2446FEA4A25F3E874A1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D65-BB3D-4A82-9AFC-9310D17DCF54}"/>
      </w:docPartPr>
      <w:docPartBody>
        <w:p w:rsidR="00C21EC4" w:rsidRDefault="007F0758">
          <w:pPr>
            <w:pStyle w:val="490039AB5B2446FEA4A25F3E874A1A7E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6B976D8DDC2442FDBE1F32986867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F8B90-38D3-48C9-8E5F-D605896250FB}"/>
      </w:docPartPr>
      <w:docPartBody>
        <w:p w:rsidR="00C21EC4" w:rsidRDefault="007F0758">
          <w:pPr>
            <w:pStyle w:val="6B976D8DDC2442FDBE1F329868679D0A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8"/>
    <w:rsid w:val="007F0758"/>
    <w:rsid w:val="00B21370"/>
    <w:rsid w:val="00C21EC4"/>
    <w:rsid w:val="00F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25634681364AB7801B89693BC408D4">
    <w:name w:val="4025634681364AB7801B89693BC408D4"/>
  </w:style>
  <w:style w:type="paragraph" w:customStyle="1" w:styleId="4330E2BBE54242F292FB78F3E70ED4F5">
    <w:name w:val="4330E2BBE54242F292FB78F3E70ED4F5"/>
  </w:style>
  <w:style w:type="paragraph" w:customStyle="1" w:styleId="14DAC0087B584A5BAA4202D291EDE708">
    <w:name w:val="14DAC0087B584A5BAA4202D291EDE708"/>
  </w:style>
  <w:style w:type="paragraph" w:customStyle="1" w:styleId="0E0D44D9C377453498012F7D46D71905">
    <w:name w:val="0E0D44D9C377453498012F7D46D71905"/>
  </w:style>
  <w:style w:type="paragraph" w:customStyle="1" w:styleId="098411FAD4C84A23BD1E22AB5FC676A3">
    <w:name w:val="098411FAD4C84A23BD1E22AB5FC676A3"/>
  </w:style>
  <w:style w:type="paragraph" w:customStyle="1" w:styleId="1CBF06C548B0414983C256F73C8D294E">
    <w:name w:val="1CBF06C548B0414983C256F73C8D294E"/>
  </w:style>
  <w:style w:type="paragraph" w:customStyle="1" w:styleId="4C4A1B530F7A410BB75ECB280F60F0AE">
    <w:name w:val="4C4A1B530F7A410BB75ECB280F60F0AE"/>
  </w:style>
  <w:style w:type="paragraph" w:customStyle="1" w:styleId="9DCCD9195E9647468F2EB3A5A937F98D">
    <w:name w:val="9DCCD9195E9647468F2EB3A5A937F98D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5AC37A157A9547F99450676A7877EA3F">
    <w:name w:val="5AC37A157A9547F99450676A7877EA3F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F0DBF58AE45D4B0FB95EF849BE804669">
    <w:name w:val="F0DBF58AE45D4B0FB95EF849BE804669"/>
  </w:style>
  <w:style w:type="paragraph" w:customStyle="1" w:styleId="E9E2EA308A81435D96EF9A947E1AFC29">
    <w:name w:val="E9E2EA308A81435D96EF9A947E1AFC29"/>
  </w:style>
  <w:style w:type="paragraph" w:customStyle="1" w:styleId="DDED052C0EE146978F02C72CC88622E4">
    <w:name w:val="DDED052C0EE146978F02C72CC88622E4"/>
  </w:style>
  <w:style w:type="paragraph" w:customStyle="1" w:styleId="3BBCBBA10C4345508E8C23F9616974A6">
    <w:name w:val="3BBCBBA10C4345508E8C23F9616974A6"/>
  </w:style>
  <w:style w:type="paragraph" w:customStyle="1" w:styleId="42084F4E9CE54CA09B290054EE96E9E2">
    <w:name w:val="42084F4E9CE54CA09B290054EE96E9E2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FE95C0C704D14DF682A67B64007A9517">
    <w:name w:val="FE95C0C704D14DF682A67B64007A9517"/>
  </w:style>
  <w:style w:type="paragraph" w:customStyle="1" w:styleId="2B830EA8218E4EEDB409085E46732937">
    <w:name w:val="2B830EA8218E4EEDB409085E46732937"/>
  </w:style>
  <w:style w:type="paragraph" w:customStyle="1" w:styleId="1D80F5630E91485C98A8A63413C2766D">
    <w:name w:val="1D80F5630E91485C98A8A63413C2766D"/>
  </w:style>
  <w:style w:type="paragraph" w:customStyle="1" w:styleId="490039AB5B2446FEA4A25F3E874A1A7E">
    <w:name w:val="490039AB5B2446FEA4A25F3E874A1A7E"/>
  </w:style>
  <w:style w:type="paragraph" w:customStyle="1" w:styleId="21B1D2E4A7A941EF8C26D5AAC50F3C99">
    <w:name w:val="21B1D2E4A7A941EF8C26D5AAC50F3C99"/>
  </w:style>
  <w:style w:type="paragraph" w:customStyle="1" w:styleId="6B976D8DDC2442FDBE1F329868679D0A">
    <w:name w:val="6B976D8DDC2442FDBE1F329868679D0A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3DB024ECFAFE414292FC114E1305D944">
    <w:name w:val="3DB024ECFAFE414292FC114E1305D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azul.dotx</Template>
  <TotalTime>0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2020-04-13T20:53:00Z</dcterms:created>
  <dcterms:modified xsi:type="dcterms:W3CDTF">2020-04-16T22:16:00Z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